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>go to the gym on Monday at 15 o`clock and use the sauna you have to pay 6.50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Heading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  <w:bookmarkStart w:id="0" w:name="_GoBack"/>
      <w:bookmarkEnd w:id="0"/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</w:t>
      </w:r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2F" w:rsidRDefault="0017442F" w:rsidP="00FD2BC7">
      <w:pPr>
        <w:spacing w:before="0" w:after="0" w:line="240" w:lineRule="auto"/>
      </w:pPr>
      <w:r>
        <w:separator/>
      </w:r>
    </w:p>
  </w:endnote>
  <w:endnote w:type="continuationSeparator" w:id="0">
    <w:p w:rsidR="0017442F" w:rsidRDefault="0017442F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bidi="bn-BD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bidi="bn-BD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bn-BD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6576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47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47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47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647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bidi="bn-BD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bidi="bn-BD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2F" w:rsidRDefault="0017442F" w:rsidP="00FD2BC7">
      <w:pPr>
        <w:spacing w:before="0" w:after="0" w:line="240" w:lineRule="auto"/>
      </w:pPr>
      <w:r>
        <w:separator/>
      </w:r>
    </w:p>
  </w:footnote>
  <w:footnote w:type="continuationSeparator" w:id="0">
    <w:p w:rsidR="0017442F" w:rsidRDefault="0017442F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A87A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1430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 Jelev</cp:lastModifiedBy>
  <cp:revision>95</cp:revision>
  <dcterms:created xsi:type="dcterms:W3CDTF">2019-01-04T16:57:00Z</dcterms:created>
  <dcterms:modified xsi:type="dcterms:W3CDTF">2019-01-16T12:53:00Z</dcterms:modified>
</cp:coreProperties>
</file>